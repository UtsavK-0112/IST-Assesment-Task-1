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DDF4B01" w14:textId="77777777" w:rsidTr="00FB65B8">
        <w:tc>
          <w:tcPr>
            <w:tcW w:w="5395" w:type="dxa"/>
          </w:tcPr>
          <w:p w14:paraId="7E8A4AF9" w14:textId="79BF11B5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1A6B350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2C41E5AF" w14:textId="77777777" w:rsidTr="00FB65B8">
        <w:trPr>
          <w:trHeight w:val="2719"/>
        </w:trPr>
        <w:tc>
          <w:tcPr>
            <w:tcW w:w="5395" w:type="dxa"/>
          </w:tcPr>
          <w:p w14:paraId="1A4D34F1" w14:textId="3061D73F" w:rsidR="00A81248" w:rsidRPr="003A798E" w:rsidRDefault="00027255" w:rsidP="00C66528">
            <w:pPr>
              <w:pStyle w:val="Heading1"/>
            </w:pPr>
            <w:r>
              <w:t>Design Portfolio</w:t>
            </w:r>
          </w:p>
        </w:tc>
        <w:tc>
          <w:tcPr>
            <w:tcW w:w="5395" w:type="dxa"/>
          </w:tcPr>
          <w:p w14:paraId="1EF4B148" w14:textId="77777777" w:rsidR="00A81248" w:rsidRPr="003A798E" w:rsidRDefault="00A81248"/>
        </w:tc>
      </w:tr>
      <w:tr w:rsidR="00A81248" w:rsidRPr="003A798E" w14:paraId="5BE7DA1D" w14:textId="77777777" w:rsidTr="00FB65B8">
        <w:trPr>
          <w:trHeight w:val="8059"/>
        </w:trPr>
        <w:tc>
          <w:tcPr>
            <w:tcW w:w="5395" w:type="dxa"/>
          </w:tcPr>
          <w:p w14:paraId="77152BD5" w14:textId="77777777" w:rsidR="00A81248" w:rsidRPr="003A798E" w:rsidRDefault="00A81248"/>
        </w:tc>
        <w:tc>
          <w:tcPr>
            <w:tcW w:w="5395" w:type="dxa"/>
          </w:tcPr>
          <w:p w14:paraId="023F929A" w14:textId="77777777" w:rsidR="00A81248" w:rsidRPr="003A798E" w:rsidRDefault="00A81248"/>
        </w:tc>
      </w:tr>
      <w:tr w:rsidR="00A81248" w:rsidRPr="003A798E" w14:paraId="30AB4F2F" w14:textId="77777777" w:rsidTr="00FB65B8">
        <w:trPr>
          <w:trHeight w:val="1299"/>
        </w:trPr>
        <w:tc>
          <w:tcPr>
            <w:tcW w:w="5395" w:type="dxa"/>
          </w:tcPr>
          <w:p w14:paraId="68A75EE8" w14:textId="77777777" w:rsidR="00A81248" w:rsidRPr="003A798E" w:rsidRDefault="00A81248"/>
        </w:tc>
        <w:tc>
          <w:tcPr>
            <w:tcW w:w="5395" w:type="dxa"/>
          </w:tcPr>
          <w:p w14:paraId="77F0C8FD" w14:textId="3B982B06" w:rsidR="00A81248" w:rsidRPr="003A798E" w:rsidRDefault="00A81248" w:rsidP="00A81248">
            <w:pPr>
              <w:pStyle w:val="Heading2"/>
            </w:pPr>
          </w:p>
          <w:p w14:paraId="6B5B8286" w14:textId="25E8E926" w:rsidR="00A81248" w:rsidRPr="003A798E" w:rsidRDefault="00027255" w:rsidP="00C66528">
            <w:pPr>
              <w:pStyle w:val="Heading2"/>
            </w:pPr>
            <w:r>
              <w:t>IST</w:t>
            </w:r>
          </w:p>
        </w:tc>
      </w:tr>
      <w:tr w:rsidR="00A81248" w:rsidRPr="003A798E" w14:paraId="63FC50E3" w14:textId="77777777" w:rsidTr="00FB65B8">
        <w:trPr>
          <w:trHeight w:val="1402"/>
        </w:trPr>
        <w:tc>
          <w:tcPr>
            <w:tcW w:w="5395" w:type="dxa"/>
          </w:tcPr>
          <w:p w14:paraId="37098555" w14:textId="77777777" w:rsidR="00A81248" w:rsidRPr="003A798E" w:rsidRDefault="00A81248"/>
        </w:tc>
        <w:tc>
          <w:tcPr>
            <w:tcW w:w="5395" w:type="dxa"/>
          </w:tcPr>
          <w:p w14:paraId="034CDDC2" w14:textId="72FFA552" w:rsidR="00A81248" w:rsidRPr="003A798E" w:rsidRDefault="00027255" w:rsidP="00A81248">
            <w:pPr>
              <w:pStyle w:val="Heading2"/>
            </w:pPr>
            <w:r>
              <w:t>Utsav Kashichhwa</w:t>
            </w:r>
            <w:r w:rsidR="00C66528" w:rsidRPr="003A798E">
              <w:t xml:space="preserve"> </w:t>
            </w:r>
          </w:p>
          <w:p w14:paraId="36E400B8" w14:textId="3AB5C510" w:rsidR="00A81248" w:rsidRPr="003A798E" w:rsidRDefault="00027255" w:rsidP="00A81248">
            <w:pPr>
              <w:pStyle w:val="Heading2"/>
            </w:pPr>
            <w:r>
              <w:t>Mark Zarzour</w:t>
            </w:r>
          </w:p>
        </w:tc>
      </w:tr>
    </w:tbl>
    <w:p w14:paraId="61B7EE3A" w14:textId="26817C7A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35C843" wp14:editId="085B6A75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CC66F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66429875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683B1823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3E19D43A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7FEF82EB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227E6703" w14:textId="77777777" w:rsidR="00A81248" w:rsidRPr="003A798E" w:rsidRDefault="00A81248"/>
        </w:tc>
      </w:tr>
      <w:tr w:rsidR="001205A1" w:rsidRPr="003A798E" w14:paraId="54863E04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23DFAD74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570DF2A9" w14:textId="77777777" w:rsidR="001205A1" w:rsidRPr="003A798E" w:rsidRDefault="005D1F63" w:rsidP="001205A1">
            <w:pPr>
              <w:pStyle w:val="Heading3"/>
            </w:pPr>
            <w:sdt>
              <w:sdtPr>
                <w:id w:val="-1815784635"/>
                <w:placeholder>
                  <w:docPart w:val="B69B23A6FEB741F884EC8D24FC1BF332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INSTRUCTIONS</w:t>
                </w:r>
              </w:sdtContent>
            </w:sdt>
          </w:p>
          <w:p w14:paraId="4D232E16" w14:textId="77777777" w:rsidR="001205A1" w:rsidRPr="003A798E" w:rsidRDefault="001205A1" w:rsidP="001205A1">
            <w:pPr>
              <w:pStyle w:val="Heading4"/>
            </w:pPr>
          </w:p>
          <w:sdt>
            <w:sdtPr>
              <w:id w:val="-505904726"/>
              <w:placeholder>
                <w:docPart w:val="E45CFB943B6148BDAFF54E17B3AB3EA0"/>
              </w:placeholder>
              <w:temporary/>
              <w:showingPlcHdr/>
              <w15:appearance w15:val="hidden"/>
            </w:sdtPr>
            <w:sdtEndPr/>
            <w:sdtContent>
              <w:p w14:paraId="59ABE306" w14:textId="77777777" w:rsidR="00C66528" w:rsidRPr="003A798E" w:rsidRDefault="00C66528" w:rsidP="00C66528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32313FA3" w14:textId="77777777" w:rsidR="00C66528" w:rsidRPr="003A798E" w:rsidRDefault="00C66528" w:rsidP="00C66528">
                <w:pPr>
                  <w:pStyle w:val="Heading4"/>
                </w:pPr>
              </w:p>
              <w:p w14:paraId="26631D9E" w14:textId="77777777" w:rsidR="001205A1" w:rsidRPr="003A798E" w:rsidRDefault="00C66528" w:rsidP="001205A1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4374023A" w14:textId="77777777" w:rsidR="001205A1" w:rsidRPr="003A798E" w:rsidRDefault="001205A1"/>
        </w:tc>
      </w:tr>
      <w:tr w:rsidR="001205A1" w:rsidRPr="003A798E" w14:paraId="55FEAE13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3D05FC37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73106B1B7D414A26AFC85E1DBC2BB01F"/>
              </w:placeholder>
              <w:temporary/>
              <w:showingPlcHdr/>
              <w15:appearance w15:val="hidden"/>
            </w:sdtPr>
            <w:sdtEndPr/>
            <w:sdtContent>
              <w:p w14:paraId="29A99EE0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6B40C97E" w14:textId="77777777" w:rsidR="00C66528" w:rsidRPr="003A798E" w:rsidRDefault="00C66528" w:rsidP="00C66528">
                <w:pPr>
                  <w:pStyle w:val="Text"/>
                </w:pPr>
              </w:p>
              <w:p w14:paraId="2F7EE9F9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32E2D165" w14:textId="77777777" w:rsidR="00C66528" w:rsidRPr="003A798E" w:rsidRDefault="00C66528" w:rsidP="00C66528">
                <w:pPr>
                  <w:pStyle w:val="Text"/>
                </w:pPr>
              </w:p>
              <w:p w14:paraId="4287E4A9" w14:textId="77777777" w:rsidR="001205A1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725C007B" w14:textId="77777777" w:rsidR="00A81248" w:rsidRPr="003A798E" w:rsidRDefault="001205A1" w:rsidP="00A24793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3E022AB2" wp14:editId="742CCF8B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4E8B6DC3" w14:textId="77777777" w:rsidR="00A81248" w:rsidRPr="003A798E" w:rsidRDefault="00A81248"/>
        </w:tc>
      </w:tr>
    </w:tbl>
    <w:p w14:paraId="2668FFBF" w14:textId="77777777" w:rsidR="00FB65B8" w:rsidRPr="003A798E" w:rsidRDefault="00FB65B8" w:rsidP="00A24793"/>
    <w:p w14:paraId="25280AFF" w14:textId="77777777" w:rsidR="00A24793" w:rsidRPr="003A798E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14:paraId="15C4924C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0C3A8C7E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3D2C6590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6B410A18" w14:textId="77777777" w:rsidR="00A24793" w:rsidRPr="003A798E" w:rsidRDefault="00A24793" w:rsidP="00A24793"/>
        </w:tc>
        <w:tc>
          <w:tcPr>
            <w:tcW w:w="425" w:type="dxa"/>
            <w:shd w:val="clear" w:color="auto" w:fill="ECFBFB" w:themeFill="accent4"/>
          </w:tcPr>
          <w:p w14:paraId="392D312E" w14:textId="77777777" w:rsidR="00A24793" w:rsidRPr="003A798E" w:rsidRDefault="00A24793" w:rsidP="00A24793"/>
        </w:tc>
      </w:tr>
      <w:tr w:rsidR="0031055C" w:rsidRPr="003A798E" w14:paraId="194D7D34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312D2642" w14:textId="77777777" w:rsidR="0031055C" w:rsidRPr="003A798E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2C2171BE" w14:textId="77777777" w:rsidR="0031055C" w:rsidRPr="003A798E" w:rsidRDefault="005D1F63" w:rsidP="00FC49AE">
            <w:pPr>
              <w:pStyle w:val="Heading5"/>
            </w:pPr>
            <w:sdt>
              <w:sdtPr>
                <w:id w:val="1918440706"/>
                <w:placeholder>
                  <w:docPart w:val="CDA463CCB2204B0A94309FBB5923D6C2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Lorem Ipsum is simply dummy text of the printing and typesetting industry.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id w:val="-148673447"/>
              <w:placeholder>
                <w:docPart w:val="2164CFF5B28042CCA3991A8078AA6142"/>
              </w:placeholder>
              <w:temporary/>
              <w:showingPlcHdr/>
              <w15:appearance w15:val="hidden"/>
            </w:sdtPr>
            <w:sdtEndPr/>
            <w:sdtContent>
              <w:p w14:paraId="1A154F9B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3E9BAF05" w14:textId="77777777" w:rsidR="00C66528" w:rsidRPr="003A798E" w:rsidRDefault="00C66528" w:rsidP="00C66528">
                <w:pPr>
                  <w:pStyle w:val="Text"/>
                </w:pPr>
              </w:p>
              <w:p w14:paraId="7596381E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1EF3C6EB" w14:textId="77777777" w:rsidR="00C66528" w:rsidRPr="003A798E" w:rsidRDefault="00C66528" w:rsidP="00C66528">
                <w:pPr>
                  <w:pStyle w:val="Text"/>
                </w:pPr>
              </w:p>
              <w:p w14:paraId="0922EE21" w14:textId="77777777" w:rsidR="0031055C" w:rsidRPr="003A798E" w:rsidRDefault="00C66528" w:rsidP="00A24793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14:paraId="1C1629C7" w14:textId="77777777" w:rsidR="0031055C" w:rsidRPr="003A798E" w:rsidRDefault="0031055C" w:rsidP="00D6375E"/>
        </w:tc>
      </w:tr>
      <w:tr w:rsidR="0031055C" w:rsidRPr="003A798E" w14:paraId="456C2B7B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4CC8F96C" w14:textId="77777777" w:rsidR="0031055C" w:rsidRPr="003A798E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551593A7" w14:textId="77777777" w:rsidR="0031055C" w:rsidRPr="003A798E" w:rsidRDefault="005D1F63" w:rsidP="00A24793">
            <w:pPr>
              <w:pStyle w:val="Heading3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2019234191"/>
                <w:placeholder>
                  <w:docPart w:val="FFDA0061101F480B93C50D10EC35FF05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C66528" w:rsidRPr="003A798E">
                  <w:rPr>
                    <w:rStyle w:val="Emphasis"/>
                  </w:rPr>
                  <w:t>HEADING</w:t>
                </w:r>
              </w:sdtContent>
            </w:sdt>
          </w:p>
          <w:p w14:paraId="37CE4B54" w14:textId="77777777" w:rsidR="0031055C" w:rsidRPr="003A798E" w:rsidRDefault="0031055C" w:rsidP="00A24793">
            <w:pPr>
              <w:pStyle w:val="Text"/>
            </w:pPr>
          </w:p>
          <w:p w14:paraId="002CB14F" w14:textId="77777777" w:rsidR="0031055C" w:rsidRPr="003A798E" w:rsidRDefault="005D1F63" w:rsidP="00A24793">
            <w:pPr>
              <w:pStyle w:val="Text"/>
            </w:pPr>
            <w:sdt>
              <w:sdtPr>
                <w:id w:val="-582298592"/>
                <w:placeholder>
                  <w:docPart w:val="51B7B7881C3F4D61B6D1573CBF43E3E3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14:paraId="4D9AC45E" w14:textId="77777777" w:rsidR="0031055C" w:rsidRPr="003A798E" w:rsidRDefault="0031055C" w:rsidP="00D6375E"/>
        </w:tc>
      </w:tr>
    </w:tbl>
    <w:p w14:paraId="61CCF409" w14:textId="77777777" w:rsidR="00A24793" w:rsidRPr="003A798E" w:rsidRDefault="00A24793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0070BBB9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0EBADBC2" w14:textId="77777777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18D56D4" w14:textId="77777777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1648C315" w14:textId="77777777" w:rsidR="0031055C" w:rsidRPr="003A798E" w:rsidRDefault="0031055C" w:rsidP="00D6375E"/>
        </w:tc>
      </w:tr>
      <w:tr w:rsidR="0031055C" w:rsidRPr="003A798E" w14:paraId="712C0404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7FDE596E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1019DE21" w14:textId="77777777" w:rsidR="0031055C" w:rsidRPr="003A798E" w:rsidRDefault="005D1F63" w:rsidP="00A24793">
            <w:pPr>
              <w:pStyle w:val="Quote"/>
            </w:pPr>
            <w:sdt>
              <w:sdtPr>
                <w:id w:val="1695962374"/>
                <w:placeholder>
                  <w:docPart w:val="9D6F6FD2EEE34FC3A5B833F70A1B1B04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rPr>
                    <w:rStyle w:val="QuoteChar"/>
                  </w:rPr>
                  <w:t>Lorem Ipsum is simply dummy text of the printing and typesetting industry.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4B6B5F18" w14:textId="77777777" w:rsidR="0031055C" w:rsidRPr="003A798E" w:rsidRDefault="0031055C" w:rsidP="00D6375E"/>
        </w:tc>
      </w:tr>
      <w:tr w:rsidR="0031055C" w:rsidRPr="003A798E" w14:paraId="03ED198E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40A307A9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4969C220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79491665" w14:textId="77777777" w:rsidR="0031055C" w:rsidRPr="003A798E" w:rsidRDefault="0031055C" w:rsidP="00D6375E"/>
        </w:tc>
      </w:tr>
    </w:tbl>
    <w:p w14:paraId="39FA0F9D" w14:textId="77777777" w:rsidR="00A81248" w:rsidRPr="003A798E" w:rsidRDefault="00C66528">
      <w:r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230260" wp14:editId="381F18E2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F77F4E1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3A798E" w:rsidSect="00A24793">
      <w:footerReference w:type="even" r:id="rId7"/>
      <w:footerReference w:type="default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005E" w14:textId="77777777" w:rsidR="005D1F63" w:rsidRDefault="005D1F63" w:rsidP="001205A1">
      <w:r>
        <w:separator/>
      </w:r>
    </w:p>
  </w:endnote>
  <w:endnote w:type="continuationSeparator" w:id="0">
    <w:p w14:paraId="2B904C25" w14:textId="77777777" w:rsidR="005D1F63" w:rsidRDefault="005D1F6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B7929E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A808840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81FBE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33D84399" w14:textId="77777777" w:rsidTr="005F4F46">
      <w:tc>
        <w:tcPr>
          <w:tcW w:w="5395" w:type="dxa"/>
        </w:tcPr>
        <w:p w14:paraId="01A9218A" w14:textId="4837CD2D" w:rsidR="001205A1" w:rsidRPr="001205A1" w:rsidRDefault="00027255" w:rsidP="00C66528">
          <w:pPr>
            <w:pStyle w:val="Footer"/>
          </w:pPr>
          <w:r>
            <w:rPr>
              <w:color w:val="7F7F7F" w:themeColor="text1" w:themeTint="80"/>
            </w:rPr>
            <w:t xml:space="preserve">Utsav Kashichhwa   -   Design </w:t>
          </w:r>
          <w:proofErr w:type="spellStart"/>
          <w:r>
            <w:rPr>
              <w:color w:val="7F7F7F" w:themeColor="text1" w:themeTint="80"/>
            </w:rPr>
            <w:t>Portfo</w:t>
          </w:r>
          <w:proofErr w:type="spellEnd"/>
          <w:r>
            <w:rPr>
              <w:color w:val="7F7F7F" w:themeColor="text1" w:themeTint="80"/>
            </w:rPr>
            <w:t xml:space="preserve">         </w:t>
          </w:r>
        </w:p>
      </w:tc>
      <w:tc>
        <w:tcPr>
          <w:tcW w:w="5395" w:type="dxa"/>
        </w:tcPr>
        <w:p w14:paraId="50785817" w14:textId="6539F23E" w:rsidR="001205A1" w:rsidRPr="001205A1" w:rsidRDefault="001205A1" w:rsidP="00027255">
          <w:pPr>
            <w:pStyle w:val="Footer"/>
          </w:pPr>
        </w:p>
      </w:tc>
    </w:tr>
  </w:tbl>
  <w:p w14:paraId="0AA61057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CBA15" w14:textId="77777777" w:rsidR="005D1F63" w:rsidRDefault="005D1F63" w:rsidP="001205A1">
      <w:r>
        <w:separator/>
      </w:r>
    </w:p>
  </w:footnote>
  <w:footnote w:type="continuationSeparator" w:id="0">
    <w:p w14:paraId="3AFC5D4C" w14:textId="77777777" w:rsidR="005D1F63" w:rsidRDefault="005D1F63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255"/>
    <w:rsid w:val="00027255"/>
    <w:rsid w:val="000C4ED1"/>
    <w:rsid w:val="001205A1"/>
    <w:rsid w:val="00142538"/>
    <w:rsid w:val="00154D3B"/>
    <w:rsid w:val="002877E8"/>
    <w:rsid w:val="002E7C4E"/>
    <w:rsid w:val="0031055C"/>
    <w:rsid w:val="00371EE1"/>
    <w:rsid w:val="003A798E"/>
    <w:rsid w:val="00425A99"/>
    <w:rsid w:val="00582888"/>
    <w:rsid w:val="005D1F63"/>
    <w:rsid w:val="005E6B25"/>
    <w:rsid w:val="005F4F46"/>
    <w:rsid w:val="006C60E6"/>
    <w:rsid w:val="006F508F"/>
    <w:rsid w:val="007B0740"/>
    <w:rsid w:val="007C1BAB"/>
    <w:rsid w:val="009C6907"/>
    <w:rsid w:val="00A15CF7"/>
    <w:rsid w:val="00A24793"/>
    <w:rsid w:val="00A81248"/>
    <w:rsid w:val="00C325F7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26F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sav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B23A6FEB741F884EC8D24FC1BF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96B93-C233-4EA6-B2F8-3F2AD98DBF49}"/>
      </w:docPartPr>
      <w:docPartBody>
        <w:p w:rsidR="00000000" w:rsidRDefault="00C5171E">
          <w:pPr>
            <w:pStyle w:val="B69B23A6FEB741F884EC8D24FC1BF332"/>
          </w:pPr>
          <w:r w:rsidRPr="003A798E">
            <w:t>INSTRUCTIONS</w:t>
          </w:r>
        </w:p>
      </w:docPartBody>
    </w:docPart>
    <w:docPart>
      <w:docPartPr>
        <w:name w:val="E45CFB943B6148BDAFF54E17B3AB3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5AE6D-FC47-43A3-8EBA-B4D47AB978AD}"/>
      </w:docPartPr>
      <w:docPartBody>
        <w:p w:rsidR="00400325" w:rsidRPr="003A798E" w:rsidRDefault="00C5171E" w:rsidP="00C66528">
          <w:pPr>
            <w:pStyle w:val="Heading4"/>
          </w:pPr>
          <w:r w:rsidRPr="003A798E">
            <w:t xml:space="preserve">Lorem Ipsum is simply dummy text of the printing and typesetting industry. Lorem Ipsum has been the industry's standard dummy text ever since the 1500s, when an unknown </w:t>
          </w:r>
          <w:r w:rsidRPr="003A798E">
            <w:t>printer took a galley of type and scrambled it to make a type specimen book.</w:t>
          </w:r>
        </w:p>
        <w:p w:rsidR="00400325" w:rsidRPr="003A798E" w:rsidRDefault="00C5171E" w:rsidP="00C66528">
          <w:pPr>
            <w:pStyle w:val="Heading4"/>
          </w:pPr>
        </w:p>
        <w:p w:rsidR="00000000" w:rsidRDefault="00C5171E">
          <w:pPr>
            <w:pStyle w:val="E45CFB943B6148BDAFF54E17B3AB3EA0"/>
          </w:pPr>
          <w:r w:rsidRPr="003A798E">
            <w:t>Lorem Ipsum is simply dummy text of the printing and typesetting industry. Lorem Ipsum has been the industry's standard dummy text ever since the 1500s, when an unknown printer t</w:t>
          </w:r>
          <w:r w:rsidRPr="003A798E">
            <w:t>ook a galley of type and scrambled it to make a type specimen book.</w:t>
          </w:r>
        </w:p>
      </w:docPartBody>
    </w:docPart>
    <w:docPart>
      <w:docPartPr>
        <w:name w:val="73106B1B7D414A26AFC85E1DBC2BB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4EC16-FA4C-4C1D-BB8A-A8F9220C9FFC}"/>
      </w:docPartPr>
      <w:docPartBody>
        <w:p w:rsidR="00400325" w:rsidRPr="003A798E" w:rsidRDefault="00C5171E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</w:t>
          </w:r>
          <w:r w:rsidRPr="003A798E">
            <w:t>ey of type and scrambled it to make a type specimen book.</w:t>
          </w:r>
        </w:p>
        <w:p w:rsidR="00400325" w:rsidRPr="003A798E" w:rsidRDefault="00C5171E" w:rsidP="00C66528">
          <w:pPr>
            <w:pStyle w:val="Text"/>
          </w:pPr>
        </w:p>
        <w:p w:rsidR="00400325" w:rsidRPr="003A798E" w:rsidRDefault="00C5171E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</w:t>
          </w:r>
          <w:r w:rsidRPr="003A798E">
            <w:t>e and scrambled it to make a type specimen book.</w:t>
          </w:r>
        </w:p>
        <w:p w:rsidR="00400325" w:rsidRPr="003A798E" w:rsidRDefault="00C5171E" w:rsidP="00C66528">
          <w:pPr>
            <w:pStyle w:val="Text"/>
          </w:pPr>
        </w:p>
        <w:p w:rsidR="00000000" w:rsidRDefault="00C5171E">
          <w:pPr>
            <w:pStyle w:val="73106B1B7D414A26AFC85E1DBC2BB01F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</w:t>
          </w:r>
          <w:r w:rsidRPr="003A798E">
            <w:t>ambled it to make a type specimen book.</w:t>
          </w:r>
        </w:p>
      </w:docPartBody>
    </w:docPart>
    <w:docPart>
      <w:docPartPr>
        <w:name w:val="CDA463CCB2204B0A94309FBB5923D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2CE3-6A2D-432B-A360-21CA77896B3D}"/>
      </w:docPartPr>
      <w:docPartBody>
        <w:p w:rsidR="00000000" w:rsidRDefault="00C5171E">
          <w:pPr>
            <w:pStyle w:val="CDA463CCB2204B0A94309FBB5923D6C2"/>
          </w:pPr>
          <w:r w:rsidRPr="003A798E">
            <w:t>Lorem Ipsum is simply dummy text of the printing and typesetting industry.</w:t>
          </w:r>
        </w:p>
      </w:docPartBody>
    </w:docPart>
    <w:docPart>
      <w:docPartPr>
        <w:name w:val="2164CFF5B28042CCA3991A8078AA6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E1DF-F0F0-4800-89DC-47197DE773C1}"/>
      </w:docPartPr>
      <w:docPartBody>
        <w:p w:rsidR="00400325" w:rsidRPr="003A798E" w:rsidRDefault="00C5171E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</w:t>
          </w:r>
          <w:r w:rsidRPr="003A798E">
            <w:t xml:space="preserve"> the 1500s, when an unknown printer took a galley of type and scrambled it to make a type specimen book.</w:t>
          </w:r>
        </w:p>
        <w:p w:rsidR="00400325" w:rsidRPr="003A798E" w:rsidRDefault="00C5171E" w:rsidP="00C66528">
          <w:pPr>
            <w:pStyle w:val="Text"/>
          </w:pPr>
        </w:p>
        <w:p w:rsidR="00400325" w:rsidRPr="003A798E" w:rsidRDefault="00C5171E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</w:t>
          </w:r>
          <w:r w:rsidRPr="003A798E">
            <w:t>s, when an unknown printer took a galley of type and scrambled it to make a type specimen book.</w:t>
          </w:r>
        </w:p>
        <w:p w:rsidR="00400325" w:rsidRPr="003A798E" w:rsidRDefault="00C5171E" w:rsidP="00C66528">
          <w:pPr>
            <w:pStyle w:val="Text"/>
          </w:pPr>
        </w:p>
        <w:p w:rsidR="00000000" w:rsidRDefault="00C5171E">
          <w:pPr>
            <w:pStyle w:val="2164CFF5B28042CCA3991A8078AA6142"/>
          </w:pPr>
          <w:r w:rsidRPr="003A798E">
            <w:t>Lorem Ipsum is simply dummy text of the printing and typesetting industry. Lorem Ipsum has been the industry's standard dummy text ever since the 1500s, when a</w:t>
          </w:r>
          <w:r w:rsidRPr="003A798E">
            <w:t>n unknown printer took a galley of type and scrambled it to make a type specimen book.</w:t>
          </w:r>
        </w:p>
      </w:docPartBody>
    </w:docPart>
    <w:docPart>
      <w:docPartPr>
        <w:name w:val="FFDA0061101F480B93C50D10EC35F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B45E-21D8-4FEE-BDDE-C6E4CA270E6D}"/>
      </w:docPartPr>
      <w:docPartBody>
        <w:p w:rsidR="00000000" w:rsidRDefault="00C5171E">
          <w:pPr>
            <w:pStyle w:val="FFDA0061101F480B93C50D10EC35FF05"/>
          </w:pPr>
          <w:r w:rsidRPr="003A798E">
            <w:rPr>
              <w:rStyle w:val="Emphasis"/>
            </w:rPr>
            <w:t>HEADING</w:t>
          </w:r>
        </w:p>
      </w:docPartBody>
    </w:docPart>
    <w:docPart>
      <w:docPartPr>
        <w:name w:val="51B7B7881C3F4D61B6D1573CBF43E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89C65-C96D-4DFD-8C1D-C1E81BF080E0}"/>
      </w:docPartPr>
      <w:docPartBody>
        <w:p w:rsidR="00000000" w:rsidRDefault="00C5171E">
          <w:pPr>
            <w:pStyle w:val="51B7B7881C3F4D61B6D1573CBF43E3E3"/>
          </w:pPr>
          <w:r w:rsidRPr="003A798E">
            <w:t xml:space="preserve">Lorem Ipsum is simply dummy text of the printing and typesetting industry. Lorem Ipsum has been the industry's standard dummy text ever since the 1500s, when an </w:t>
          </w:r>
          <w:r w:rsidRPr="003A798E">
            <w:t>unknown printer took a galley of type and scrambled it to make a type specimen book.</w:t>
          </w:r>
        </w:p>
      </w:docPartBody>
    </w:docPart>
    <w:docPart>
      <w:docPartPr>
        <w:name w:val="9D6F6FD2EEE34FC3A5B833F70A1B1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6A457-F278-4B1C-AC0B-FD02D90C6176}"/>
      </w:docPartPr>
      <w:docPartBody>
        <w:p w:rsidR="00000000" w:rsidRDefault="00C5171E">
          <w:pPr>
            <w:pStyle w:val="9D6F6FD2EEE34FC3A5B833F70A1B1B04"/>
          </w:pPr>
          <w:r w:rsidRPr="003A798E">
            <w:rPr>
              <w:rStyle w:val="QuoteChar"/>
            </w:rPr>
            <w:t>Lorem Ipsum is 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1E"/>
    <w:rsid w:val="00C5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49D8EA365049268A86D898DD7D0AC6">
    <w:name w:val="AE49D8EA365049268A86D898DD7D0AC6"/>
  </w:style>
  <w:style w:type="paragraph" w:customStyle="1" w:styleId="A1DCCDAE45724432AD5AC89A5CA677A2">
    <w:name w:val="A1DCCDAE45724432AD5AC89A5CA677A2"/>
  </w:style>
  <w:style w:type="paragraph" w:customStyle="1" w:styleId="9F3CFA522FAE4B44BF2E83D8AA2C5BA5">
    <w:name w:val="9F3CFA522FAE4B44BF2E83D8AA2C5BA5"/>
  </w:style>
  <w:style w:type="paragraph" w:customStyle="1" w:styleId="3A798F430C1A4093A4F6E51A56665489">
    <w:name w:val="3A798F430C1A4093A4F6E51A56665489"/>
  </w:style>
  <w:style w:type="paragraph" w:customStyle="1" w:styleId="731C2C541D31425795AA23FE6846A248">
    <w:name w:val="731C2C541D31425795AA23FE6846A248"/>
  </w:style>
  <w:style w:type="paragraph" w:customStyle="1" w:styleId="B69B23A6FEB741F884EC8D24FC1BF332">
    <w:name w:val="B69B23A6FEB741F884EC8D24FC1BF332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E45CFB943B6148BDAFF54E17B3AB3EA0">
    <w:name w:val="E45CFB943B6148BDAFF54E17B3AB3EA0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73106B1B7D414A26AFC85E1DBC2BB01F">
    <w:name w:val="73106B1B7D414A26AFC85E1DBC2BB01F"/>
  </w:style>
  <w:style w:type="paragraph" w:customStyle="1" w:styleId="CDA463CCB2204B0A94309FBB5923D6C2">
    <w:name w:val="CDA463CCB2204B0A94309FBB5923D6C2"/>
  </w:style>
  <w:style w:type="paragraph" w:customStyle="1" w:styleId="2164CFF5B28042CCA3991A8078AA6142">
    <w:name w:val="2164CFF5B28042CCA3991A8078AA6142"/>
  </w:style>
  <w:style w:type="character" w:styleId="Emphasis">
    <w:name w:val="Emphasis"/>
    <w:basedOn w:val="DefaultParagraphFont"/>
    <w:uiPriority w:val="20"/>
    <w:qFormat/>
    <w:rPr>
      <w:i w:val="0"/>
      <w:iCs/>
      <w:color w:val="C45911" w:themeColor="accent2" w:themeShade="BF"/>
    </w:rPr>
  </w:style>
  <w:style w:type="paragraph" w:customStyle="1" w:styleId="FFDA0061101F480B93C50D10EC35FF05">
    <w:name w:val="FFDA0061101F480B93C50D10EC35FF05"/>
  </w:style>
  <w:style w:type="paragraph" w:customStyle="1" w:styleId="51B7B7881C3F4D61B6D1573CBF43E3E3">
    <w:name w:val="51B7B7881C3F4D61B6D1573CBF43E3E3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9D6F6FD2EEE34FC3A5B833F70A1B1B04">
    <w:name w:val="9D6F6FD2EEE34FC3A5B833F70A1B1B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2022-03-18T03:14:00Z</dcterms:created>
  <dcterms:modified xsi:type="dcterms:W3CDTF">2022-03-18T03:27:00Z</dcterms:modified>
</cp:coreProperties>
</file>